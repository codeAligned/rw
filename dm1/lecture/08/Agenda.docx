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AD" w:rsidRPr="00BB69CE" w:rsidRDefault="00D065AD">
      <w:pPr>
        <w:rPr>
          <w:sz w:val="36"/>
          <w:szCs w:val="36"/>
        </w:rPr>
      </w:pPr>
      <w:r w:rsidRPr="00BB69CE">
        <w:rPr>
          <w:sz w:val="36"/>
          <w:szCs w:val="36"/>
        </w:rPr>
        <w:t xml:space="preserve">Agenda </w:t>
      </w:r>
      <w:r>
        <w:rPr>
          <w:sz w:val="36"/>
          <w:szCs w:val="36"/>
        </w:rPr>
        <w:t>7/29</w:t>
      </w:r>
      <w:r w:rsidRPr="00BB69CE">
        <w:rPr>
          <w:sz w:val="36"/>
          <w:szCs w:val="36"/>
        </w:rPr>
        <w:t>/18</w:t>
      </w:r>
      <w:bookmarkStart w:id="0" w:name="_GoBack"/>
      <w:bookmarkEnd w:id="0"/>
    </w:p>
    <w:p w:rsidR="00D065AD" w:rsidRPr="00BB69CE" w:rsidRDefault="00D065AD">
      <w:pPr>
        <w:rPr>
          <w:sz w:val="36"/>
          <w:szCs w:val="36"/>
        </w:rPr>
      </w:pPr>
    </w:p>
    <w:p w:rsidR="00D065AD" w:rsidRPr="00BB69CE" w:rsidRDefault="00D065AD">
      <w:pPr>
        <w:rPr>
          <w:sz w:val="36"/>
          <w:szCs w:val="36"/>
        </w:rPr>
      </w:pPr>
    </w:p>
    <w:p w:rsidR="00D065AD" w:rsidRDefault="00D065AD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only meet 14 times this summer so I don’t want to waste an entire night on the midterm (and it’s not going to take you long anyway) so we’ll take a deeper dive into centroids (since we kind of glossed over them)</w:t>
      </w:r>
    </w:p>
    <w:p w:rsidR="00D065AD" w:rsidRDefault="00D065AD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Any Mini-Talks?</w:t>
      </w:r>
    </w:p>
    <w:p w:rsidR="00D065AD" w:rsidRDefault="00D065AD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prior to 6pm talk about Rodeo </w:t>
      </w:r>
    </w:p>
    <w:p w:rsidR="00D065AD" w:rsidRDefault="00D065AD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Any questions about anything before we take the midterm</w:t>
      </w:r>
    </w:p>
    <w:p w:rsidR="00D065AD" w:rsidRPr="00BB69CE" w:rsidRDefault="00D065AD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Midterm – good luck.  You can leave when you finish.</w:t>
      </w:r>
    </w:p>
    <w:sectPr w:rsidR="00D065AD" w:rsidRPr="00BB69CE" w:rsidSect="0036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48AB"/>
    <w:multiLevelType w:val="hybridMultilevel"/>
    <w:tmpl w:val="EBE8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9CE"/>
    <w:rsid w:val="000E2D1A"/>
    <w:rsid w:val="00264C87"/>
    <w:rsid w:val="0036049C"/>
    <w:rsid w:val="006544DB"/>
    <w:rsid w:val="00664EF4"/>
    <w:rsid w:val="00723F28"/>
    <w:rsid w:val="00950B2A"/>
    <w:rsid w:val="00BB69CE"/>
    <w:rsid w:val="00C61804"/>
    <w:rsid w:val="00D065AD"/>
    <w:rsid w:val="00EB25B7"/>
    <w:rsid w:val="00F9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9C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6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58</Words>
  <Characters>333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7/29/18</dc:title>
  <dc:subject/>
  <dc:creator>Anthony Breitzman</dc:creator>
  <cp:keywords/>
  <dc:description/>
  <cp:lastModifiedBy>Tony</cp:lastModifiedBy>
  <cp:revision>2</cp:revision>
  <dcterms:created xsi:type="dcterms:W3CDTF">2018-07-30T03:42:00Z</dcterms:created>
  <dcterms:modified xsi:type="dcterms:W3CDTF">2018-07-30T03:42:00Z</dcterms:modified>
</cp:coreProperties>
</file>