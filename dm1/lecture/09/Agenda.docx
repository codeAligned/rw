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FE" w:rsidRPr="00BB69CE" w:rsidRDefault="00A167FE">
      <w:pPr>
        <w:rPr>
          <w:sz w:val="36"/>
          <w:szCs w:val="36"/>
        </w:rPr>
      </w:pPr>
      <w:r w:rsidRPr="00BB69CE">
        <w:rPr>
          <w:sz w:val="36"/>
          <w:szCs w:val="36"/>
        </w:rPr>
        <w:t xml:space="preserve">Agenda </w:t>
      </w:r>
      <w:r>
        <w:rPr>
          <w:sz w:val="36"/>
          <w:szCs w:val="36"/>
        </w:rPr>
        <w:t>8/1</w:t>
      </w:r>
      <w:r w:rsidRPr="00BB69CE">
        <w:rPr>
          <w:sz w:val="36"/>
          <w:szCs w:val="36"/>
        </w:rPr>
        <w:t>/18</w:t>
      </w:r>
      <w:bookmarkStart w:id="0" w:name="_GoBack"/>
      <w:bookmarkEnd w:id="0"/>
    </w:p>
    <w:p w:rsidR="00A167FE" w:rsidRPr="00BB69CE" w:rsidRDefault="00A167FE">
      <w:pPr>
        <w:rPr>
          <w:sz w:val="36"/>
          <w:szCs w:val="36"/>
        </w:rPr>
      </w:pPr>
    </w:p>
    <w:p w:rsidR="00A167FE" w:rsidRDefault="00A167FE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Hand back midterms.  Any questions on midterm?  Go over last question.</w:t>
      </w:r>
    </w:p>
    <w:p w:rsidR="00A167FE" w:rsidRDefault="00A167FE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Any Mini-Talks?</w:t>
      </w:r>
    </w:p>
    <w:p w:rsidR="00A167FE" w:rsidRDefault="00A167FE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Main topic: Naïve Bayes </w:t>
      </w:r>
    </w:p>
    <w:p w:rsidR="00A167FE" w:rsidRDefault="00A167FE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Mini-talk: Wordclouds</w:t>
      </w:r>
    </w:p>
    <w:p w:rsidR="00A167FE" w:rsidRPr="00BB69CE" w:rsidRDefault="00A167FE" w:rsidP="00BB6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Bonus mini-talk if before 7pm. Rodeo</w:t>
      </w:r>
    </w:p>
    <w:sectPr w:rsidR="00A167FE" w:rsidRPr="00BB69CE" w:rsidSect="0036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48AB"/>
    <w:multiLevelType w:val="hybridMultilevel"/>
    <w:tmpl w:val="EBE8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9CE"/>
    <w:rsid w:val="00097009"/>
    <w:rsid w:val="000E2D1A"/>
    <w:rsid w:val="00264C87"/>
    <w:rsid w:val="0036049C"/>
    <w:rsid w:val="003C40E0"/>
    <w:rsid w:val="00472320"/>
    <w:rsid w:val="006544DB"/>
    <w:rsid w:val="00664EF4"/>
    <w:rsid w:val="00723F28"/>
    <w:rsid w:val="00950B2A"/>
    <w:rsid w:val="00A167FE"/>
    <w:rsid w:val="00BB69CE"/>
    <w:rsid w:val="00C61804"/>
    <w:rsid w:val="00D065AD"/>
    <w:rsid w:val="00EB25B7"/>
    <w:rsid w:val="00F9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9C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6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27</Words>
  <Characters>159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7/29/18</dc:title>
  <dc:subject/>
  <dc:creator>Anthony Breitzman</dc:creator>
  <cp:keywords/>
  <dc:description/>
  <cp:lastModifiedBy>Tony</cp:lastModifiedBy>
  <cp:revision>2</cp:revision>
  <dcterms:created xsi:type="dcterms:W3CDTF">2018-08-01T07:22:00Z</dcterms:created>
  <dcterms:modified xsi:type="dcterms:W3CDTF">2018-08-01T07:22:00Z</dcterms:modified>
</cp:coreProperties>
</file>