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7FC0" w:rsidRPr="00325CBD" w:rsidRDefault="000D7FC0">
      <w:pPr>
        <w:rPr>
          <w:sz w:val="32"/>
          <w:szCs w:val="32"/>
        </w:rPr>
      </w:pPr>
      <w:r w:rsidRPr="00325CBD">
        <w:rPr>
          <w:sz w:val="32"/>
          <w:szCs w:val="32"/>
        </w:rPr>
        <w:t xml:space="preserve">Agenda </w:t>
      </w:r>
      <w:r>
        <w:rPr>
          <w:sz w:val="32"/>
          <w:szCs w:val="32"/>
        </w:rPr>
        <w:t>7/23/18</w:t>
      </w:r>
    </w:p>
    <w:p w:rsidR="000D7FC0" w:rsidRPr="004F166A" w:rsidRDefault="000D7FC0">
      <w:pPr>
        <w:rPr>
          <w:sz w:val="32"/>
          <w:szCs w:val="32"/>
        </w:rPr>
      </w:pPr>
    </w:p>
    <w:p w:rsidR="000D7FC0" w:rsidRPr="004F166A" w:rsidRDefault="000D7FC0" w:rsidP="004F166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F166A">
        <w:rPr>
          <w:sz w:val="32"/>
          <w:szCs w:val="32"/>
        </w:rPr>
        <w:t>Anyone want to give a mini-talk?</w:t>
      </w:r>
    </w:p>
    <w:p w:rsidR="000D7FC0" w:rsidRPr="004F166A" w:rsidRDefault="000D7FC0" w:rsidP="004F166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F166A">
        <w:rPr>
          <w:sz w:val="32"/>
          <w:szCs w:val="32"/>
        </w:rPr>
        <w:t>When’s our midterm?</w:t>
      </w:r>
    </w:p>
    <w:p w:rsidR="000D7FC0" w:rsidRPr="004F166A" w:rsidRDefault="000D7FC0" w:rsidP="00325CB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F166A">
        <w:rPr>
          <w:sz w:val="32"/>
          <w:szCs w:val="32"/>
        </w:rPr>
        <w:t>Decision trees Part II: More CART, C5.0</w:t>
      </w:r>
    </w:p>
    <w:p w:rsidR="000D7FC0" w:rsidRPr="004F166A" w:rsidRDefault="000D7FC0" w:rsidP="00325CB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F166A">
        <w:rPr>
          <w:sz w:val="32"/>
          <w:szCs w:val="32"/>
        </w:rPr>
        <w:t>Rodeo</w:t>
      </w:r>
    </w:p>
    <w:p w:rsidR="000D7FC0" w:rsidRDefault="000D7FC0" w:rsidP="00325CBD">
      <w:pPr>
        <w:pStyle w:val="ListParagraph"/>
      </w:pPr>
      <w:bookmarkStart w:id="0" w:name="_GoBack"/>
      <w:bookmarkEnd w:id="0"/>
    </w:p>
    <w:sectPr w:rsidR="000D7FC0" w:rsidSect="00B876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1436BC"/>
    <w:multiLevelType w:val="hybridMultilevel"/>
    <w:tmpl w:val="A4F4BDF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25CBD"/>
    <w:rsid w:val="000D7FC0"/>
    <w:rsid w:val="00170153"/>
    <w:rsid w:val="00277E9B"/>
    <w:rsid w:val="00325CBD"/>
    <w:rsid w:val="004F166A"/>
    <w:rsid w:val="00721C9D"/>
    <w:rsid w:val="00723F28"/>
    <w:rsid w:val="009A32A9"/>
    <w:rsid w:val="00B87648"/>
    <w:rsid w:val="00EB25B7"/>
    <w:rsid w:val="00F20DE7"/>
    <w:rsid w:val="00F965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7648"/>
    <w:pPr>
      <w:spacing w:after="160" w:line="259" w:lineRule="auto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325C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17</Words>
  <Characters>99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Agenda 7/23/18</dc:title>
  <dc:subject/>
  <dc:creator>Anthony Breitzman</dc:creator>
  <cp:keywords/>
  <dc:description/>
  <cp:lastModifiedBy>Tony</cp:lastModifiedBy>
  <cp:revision>2</cp:revision>
  <dcterms:created xsi:type="dcterms:W3CDTF">2018-07-23T06:04:00Z</dcterms:created>
  <dcterms:modified xsi:type="dcterms:W3CDTF">2018-07-23T06:04:00Z</dcterms:modified>
</cp:coreProperties>
</file>