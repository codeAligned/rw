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5EC" w:rsidRDefault="00B735EC">
      <w:pPr>
        <w:pStyle w:val="Title"/>
      </w:pPr>
      <w:r>
        <w:t>breastCancer2.r</w:t>
      </w:r>
    </w:p>
    <w:p w:rsidR="00B735EC" w:rsidRDefault="00B735E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"C:/Users/Tony/Dropbox/Rowan/DM2/Lecture1/WisconsinBreastCancer"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"wdbc_data_abclean.csv"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(f)</w:t>
      </w:r>
    </w:p>
    <w:p w:rsidR="00B735EC" w:rsidRDefault="00B735EC">
      <w:pPr>
        <w:pStyle w:val="SourceCode"/>
      </w:pPr>
      <w:r>
        <w:rPr>
          <w:rStyle w:val="VerbatimChar"/>
        </w:rPr>
        <w:t>## [1] 569  32</w:t>
      </w:r>
    </w:p>
    <w:p w:rsidR="00B735EC" w:rsidRDefault="00B735EC">
      <w:pPr>
        <w:pStyle w:val="SourceCode"/>
      </w:pP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B735EC" w:rsidRDefault="00B735EC">
      <w:pPr>
        <w:pStyle w:val="SourceCode"/>
      </w:pPr>
      <w:r>
        <w:rPr>
          <w:rStyle w:val="VerbatimChar"/>
        </w:rPr>
        <w:t>##       V1 V2    V3    V4    V5   V6     V7     V8     V9    V10    V11</w:t>
      </w:r>
      <w:r>
        <w:br/>
      </w:r>
      <w:r>
        <w:rPr>
          <w:rStyle w:val="VerbatimChar"/>
        </w:rPr>
        <w:t>## 1 842302  1 17.99 10.38 122.8 1001 0.1184 0.2776 0.3001 0.1471 0.2419</w:t>
      </w:r>
      <w:r>
        <w:br/>
      </w:r>
      <w:r>
        <w:rPr>
          <w:rStyle w:val="VerbatimChar"/>
        </w:rPr>
        <w:t>##       V12   V13    V14   V15   V16      V17     V18     V19     V20</w:t>
      </w:r>
      <w:r>
        <w:br/>
      </w:r>
      <w:r>
        <w:rPr>
          <w:rStyle w:val="VerbatimChar"/>
        </w:rPr>
        <w:t>## 1 0.07871 1.095 0.9053 8.589 153.4 0.006399 0.04904 0.05373 0.01587</w:t>
      </w:r>
      <w:r>
        <w:br/>
      </w:r>
      <w:r>
        <w:rPr>
          <w:rStyle w:val="VerbatimChar"/>
        </w:rPr>
        <w:t>##       V21      V22   V23   V24   V25  V26    V27    V28    V29    V30</w:t>
      </w:r>
      <w:r>
        <w:br/>
      </w:r>
      <w:r>
        <w:rPr>
          <w:rStyle w:val="VerbatimChar"/>
        </w:rPr>
        <w:t>## 1 0.03003 0.006193 25.38 17.33 184.6 2019 0.1622 0.6656 0.7119 0.2654</w:t>
      </w:r>
      <w:r>
        <w:br/>
      </w:r>
      <w:r>
        <w:rPr>
          <w:rStyle w:val="VerbatimChar"/>
        </w:rPr>
        <w:t>##      V31    V32</w:t>
      </w:r>
      <w:r>
        <w:br/>
      </w:r>
      <w:r>
        <w:rPr>
          <w:rStyle w:val="VerbatimChar"/>
        </w:rPr>
        <w:t>## 1 0.4601 0.1189</w:t>
      </w:r>
    </w:p>
    <w:p w:rsidR="00B735EC" w:rsidRDefault="00B735EC">
      <w:pPr>
        <w:pStyle w:val="SourceCode"/>
      </w:pPr>
      <w:r>
        <w:rPr>
          <w:rStyle w:val="NormalTok"/>
        </w:rPr>
        <w:t>## We don't need the first column, it's just an id</w:t>
      </w:r>
      <w:r>
        <w:br/>
      </w:r>
      <w:r>
        <w:rPr>
          <w:rStyle w:val="NormalTok"/>
        </w:rPr>
        <w:t>ff &lt;-</w:t>
      </w:r>
      <w:r>
        <w:rPr>
          <w:rStyle w:val="KeywordTok"/>
        </w:rPr>
        <w:t>subset</w:t>
      </w:r>
      <w:r>
        <w:rPr>
          <w:rStyle w:val="NormalTok"/>
        </w:rPr>
        <w:t>(f,</w:t>
      </w:r>
      <w:r>
        <w:rPr>
          <w:rStyle w:val="DataTypeTok"/>
        </w:rPr>
        <w:t>select=</w:t>
      </w:r>
      <w:r>
        <w:rPr>
          <w:rStyle w:val="NormalTok"/>
        </w:rPr>
        <w:t>-V1)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(ff)</w:t>
      </w:r>
    </w:p>
    <w:p w:rsidR="00B735EC" w:rsidRDefault="00B735EC">
      <w:pPr>
        <w:pStyle w:val="SourceCode"/>
      </w:pPr>
      <w:r>
        <w:rPr>
          <w:rStyle w:val="VerbatimChar"/>
        </w:rPr>
        <w:t>## [1] 569  31</w:t>
      </w:r>
    </w:p>
    <w:p w:rsidR="00B735EC" w:rsidRDefault="00B735E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(ff,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))</w:t>
      </w:r>
    </w:p>
    <w:p w:rsidR="00B735EC" w:rsidRDefault="00B735EC">
      <w:pPr>
        <w:pStyle w:val="SourceCode"/>
      </w:pPr>
      <w:r>
        <w:rPr>
          <w:rStyle w:val="VerbatimChar"/>
        </w:rPr>
        <w:t>##   V2 freq</w:t>
      </w:r>
      <w:r>
        <w:br/>
      </w:r>
      <w:r>
        <w:rPr>
          <w:rStyle w:val="VerbatimChar"/>
        </w:rPr>
        <w:t>## 1  0  357</w:t>
      </w:r>
      <w:r>
        <w:br/>
      </w:r>
      <w:r>
        <w:rPr>
          <w:rStyle w:val="VerbatimChar"/>
        </w:rPr>
        <w:t>## 2  1  212</w:t>
      </w:r>
    </w:p>
    <w:p w:rsidR="00B735EC" w:rsidRDefault="00B735EC">
      <w:pPr>
        <w:pStyle w:val="SourceCode"/>
      </w:pPr>
      <w:r>
        <w:rPr>
          <w:rStyle w:val="NormalTok"/>
        </w:rPr>
        <w:t>## 357 benign, 212 malignant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(ff),</w:t>
      </w:r>
      <w:r>
        <w:rPr>
          <w:rStyle w:val="KeywordTok"/>
        </w:rPr>
        <w:t>nrow</w:t>
      </w:r>
      <w:r>
        <w:rPr>
          <w:rStyle w:val="NormalTok"/>
        </w:rPr>
        <w:t>(ff)*(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test=-train</w:t>
      </w:r>
      <w:r>
        <w:br/>
      </w:r>
      <w:r>
        <w:br/>
      </w:r>
      <w:r>
        <w:rPr>
          <w:rStyle w:val="NormalTok"/>
        </w:rPr>
        <w:t>trainingData=ff[train,]</w:t>
      </w:r>
      <w:r>
        <w:br/>
      </w:r>
      <w:r>
        <w:rPr>
          <w:rStyle w:val="NormalTok"/>
        </w:rPr>
        <w:t>testingData=ff[test,]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(trainingData)</w:t>
      </w:r>
    </w:p>
    <w:p w:rsidR="00B735EC" w:rsidRDefault="00B735EC">
      <w:pPr>
        <w:pStyle w:val="SourceCode"/>
      </w:pPr>
      <w:r>
        <w:rPr>
          <w:rStyle w:val="VerbatimChar"/>
        </w:rPr>
        <w:t>## [1] 455  31</w:t>
      </w:r>
    </w:p>
    <w:p w:rsidR="00B735EC" w:rsidRDefault="00B735E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(testingData)</w:t>
      </w:r>
    </w:p>
    <w:p w:rsidR="00B735EC" w:rsidRDefault="00B735EC">
      <w:pPr>
        <w:pStyle w:val="SourceCode"/>
      </w:pPr>
      <w:r>
        <w:rPr>
          <w:rStyle w:val="VerbatimChar"/>
        </w:rPr>
        <w:t>## [1] 114  31</w:t>
      </w:r>
    </w:p>
    <w:p w:rsidR="00B735EC" w:rsidRDefault="00B735E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formula =</w:t>
      </w:r>
      <w:r>
        <w:rPr>
          <w:rStyle w:val="StringTok"/>
        </w:rPr>
        <w:t xml:space="preserve"> </w:t>
      </w:r>
      <w:r>
        <w:rPr>
          <w:rStyle w:val="NormalTok"/>
        </w:rPr>
        <w:t>V2~V3+V4+V5+V6+V7+V8+V9+V10+V11+V12+V13+V14+V15+V16+V17+V18+V19+V20+V21+V22+V23+V24+V25+V26+V27+V28+V29+V30+V31+V32</w:t>
      </w:r>
      <w:r>
        <w:br/>
      </w:r>
      <w:r>
        <w:br/>
      </w:r>
      <w:r>
        <w:rPr>
          <w:rStyle w:val="NormalTok"/>
        </w:rPr>
        <w:t>nnet&lt;-</w:t>
      </w:r>
      <w:r>
        <w:rPr>
          <w:rStyle w:val="KeywordTok"/>
        </w:rPr>
        <w:t>neuralnet</w:t>
      </w:r>
      <w:r>
        <w:rPr>
          <w:rStyle w:val="NormalTok"/>
        </w:rPr>
        <w:t xml:space="preserve">(formula,trainingData, </w:t>
      </w:r>
      <w:r>
        <w:rPr>
          <w:rStyle w:val="DataTypeTok"/>
        </w:rPr>
        <w:t>hidden=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threshold=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results&lt;-</w:t>
      </w:r>
      <w:r>
        <w:rPr>
          <w:rStyle w:val="KeywordTok"/>
        </w:rPr>
        <w:t>compute</w:t>
      </w:r>
      <w:r>
        <w:rPr>
          <w:rStyle w:val="NormalTok"/>
        </w:rPr>
        <w:t>(nnet,testingData[,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testingData$result&lt;-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(results$net.result, function(b) {</w:t>
      </w:r>
      <w:r>
        <w:br/>
      </w:r>
      <w:r>
        <w:rPr>
          <w:rStyle w:val="NormalTok"/>
        </w:rPr>
        <w:t xml:space="preserve">  if (b&lt;=.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}})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B735EC" w:rsidRDefault="00B735EC">
      <w:pPr>
        <w:pStyle w:val="SourceCode"/>
      </w:pPr>
      <w:r>
        <w:rPr>
          <w:rStyle w:val="VerbatimChar"/>
        </w:rPr>
        <w:t>##   V2 result freq</w:t>
      </w:r>
      <w:r>
        <w:br/>
      </w:r>
      <w:r>
        <w:rPr>
          <w:rStyle w:val="VerbatimChar"/>
        </w:rPr>
        <w:t>## 1  0      0   76</w:t>
      </w:r>
      <w:r>
        <w:br/>
      </w:r>
      <w:r>
        <w:rPr>
          <w:rStyle w:val="VerbatimChar"/>
        </w:rPr>
        <w:t>## 2  0      1    2</w:t>
      </w:r>
      <w:r>
        <w:br/>
      </w:r>
      <w:r>
        <w:rPr>
          <w:rStyle w:val="VerbatimChar"/>
        </w:rPr>
        <w:t>## 3  1      0    3</w:t>
      </w:r>
      <w:r>
        <w:br/>
      </w:r>
      <w:r>
        <w:rPr>
          <w:rStyle w:val="VerbatimChar"/>
        </w:rPr>
        <w:t>## 4  1      1   33</w:t>
      </w:r>
    </w:p>
    <w:p w:rsidR="00B735EC" w:rsidRDefault="00B735EC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/(</w:t>
      </w:r>
      <w:r>
        <w:rPr>
          <w:rStyle w:val="DecValTok"/>
        </w:rPr>
        <w:t>5+76+33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B735EC" w:rsidRDefault="00B735EC">
      <w:pPr>
        <w:pStyle w:val="SourceCode"/>
      </w:pPr>
      <w:r>
        <w:rPr>
          <w:rStyle w:val="VerbatimChar"/>
        </w:rPr>
        <w:t>## [1] 0.04385964912</w:t>
      </w:r>
    </w:p>
    <w:p w:rsidR="00B735EC" w:rsidRDefault="00B735E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## We make V2 a factor becuase if it's a factor the SVM call</w:t>
      </w:r>
      <w:r>
        <w:br/>
      </w:r>
      <w:r>
        <w:rPr>
          <w:rStyle w:val="NormalTok"/>
        </w:rPr>
        <w:t>## solves as classification.  Otherwise it attempts a regression</w:t>
      </w:r>
      <w:r>
        <w:br/>
      </w:r>
      <w:r>
        <w:rPr>
          <w:rStyle w:val="NormalTok"/>
        </w:rPr>
        <w:t>## in other words it will return a 0 or 1 in this case rather than a range between 0 and 1</w:t>
      </w:r>
      <w:r>
        <w:br/>
      </w:r>
      <w:r>
        <w:rPr>
          <w:rStyle w:val="NormalTok"/>
        </w:rPr>
        <w:t>formula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(V2)~V3+V4+V5+V6+V7+V8+V9+V10+V11+V12+V13+V14+V15+V16+V17+V18+V19+V20+V21+V22+V23+V24+V25+V26+V27+V28+V29+V30+V31+V32</w:t>
      </w:r>
      <w:r>
        <w:br/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(formula, </w:t>
      </w:r>
      <w:r>
        <w:rPr>
          <w:rStyle w:val="DataTypeTok"/>
        </w:rPr>
        <w:t>data=</w:t>
      </w:r>
      <w:r>
        <w:rPr>
          <w:rStyle w:val="NormalTok"/>
        </w:rPr>
        <w:t>trainingData)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(svm_model)</w:t>
      </w:r>
    </w:p>
    <w:p w:rsidR="00B735EC" w:rsidRDefault="00B735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formula,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0.03333333333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( 52 52 )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:rsidR="00B735EC" w:rsidRDefault="00B735EC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B735EC" w:rsidRDefault="00B735EC">
      <w:pPr>
        <w:pStyle w:val="SourceCode"/>
      </w:pPr>
      <w:r>
        <w:rPr>
          <w:rStyle w:val="VerbatimChar"/>
        </w:rPr>
        <w:t>##   V2 result freq</w:t>
      </w:r>
      <w:r>
        <w:br/>
      </w:r>
      <w:r>
        <w:rPr>
          <w:rStyle w:val="VerbatimChar"/>
        </w:rPr>
        <w:t>## 1  0      0   78</w:t>
      </w:r>
      <w:r>
        <w:br/>
      </w:r>
      <w:r>
        <w:rPr>
          <w:rStyle w:val="VerbatimChar"/>
        </w:rPr>
        <w:t>## 2  1      0    2</w:t>
      </w:r>
      <w:r>
        <w:br/>
      </w:r>
      <w:r>
        <w:rPr>
          <w:rStyle w:val="VerbatimChar"/>
        </w:rPr>
        <w:t>## 3  1      1   34</w:t>
      </w:r>
    </w:p>
    <w:p w:rsidR="00B735EC" w:rsidRDefault="00B735EC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/(</w:t>
      </w:r>
      <w:r>
        <w:rPr>
          <w:rStyle w:val="DecValTok"/>
        </w:rPr>
        <w:t>2+78+34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B735EC" w:rsidRDefault="00B735EC">
      <w:pPr>
        <w:pStyle w:val="SourceCode"/>
      </w:pPr>
      <w:r>
        <w:rPr>
          <w:rStyle w:val="VerbatimChar"/>
        </w:rPr>
        <w:t>## [1] 0.01754385965</w:t>
      </w:r>
    </w:p>
    <w:p w:rsidR="00B735EC" w:rsidRDefault="00B735EC">
      <w:pPr>
        <w:pStyle w:val="SourceCode"/>
      </w:pPr>
      <w:r>
        <w:rPr>
          <w:rStyle w:val="NormalTok"/>
        </w:rPr>
        <w:t>trainingData[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B735EC" w:rsidRDefault="00B735EC">
      <w:pPr>
        <w:pStyle w:val="SourceCode"/>
      </w:pPr>
      <w:r>
        <w:rPr>
          <w:rStyle w:val="VerbatimChar"/>
        </w:rPr>
        <w:t>##     V2    V3    V4    V5    V6     V7     V8     V9     V10    V11     V12</w:t>
      </w:r>
      <w:r>
        <w:br/>
      </w:r>
      <w:r>
        <w:rPr>
          <w:rStyle w:val="VerbatimChar"/>
        </w:rPr>
        <w:t>## 106  1 13.11 15.56 87.21 530.2 0.1398 0.1765 0.2071 0.09601 0.1925 0.07692</w:t>
      </w:r>
      <w:r>
        <w:br/>
      </w:r>
      <w:r>
        <w:rPr>
          <w:rStyle w:val="VerbatimChar"/>
        </w:rPr>
        <w:t>##        V13    V14  V15   V16      V17     V18     V19     V20     V21</w:t>
      </w:r>
      <w:r>
        <w:br/>
      </w:r>
      <w:r>
        <w:rPr>
          <w:rStyle w:val="VerbatimChar"/>
        </w:rPr>
        <w:t>## 106 0.3908 0.9238 2.41 34.66 0.007162 0.02912 0.05473 0.01388 0.01547</w:t>
      </w:r>
      <w:r>
        <w:br/>
      </w:r>
      <w:r>
        <w:rPr>
          <w:rStyle w:val="VerbatimChar"/>
        </w:rPr>
        <w:t>##          V22   V23  V24   V25   V26    V27    V28    V29    V30    V31</w:t>
      </w:r>
      <w:r>
        <w:br/>
      </w:r>
      <w:r>
        <w:rPr>
          <w:rStyle w:val="VerbatimChar"/>
        </w:rPr>
        <w:t>## 106 0.007098 16.31 22.4 106.4 827.2 0.1862 0.4099 0.6376 0.1986 0.3147</w:t>
      </w:r>
      <w:r>
        <w:br/>
      </w:r>
      <w:r>
        <w:rPr>
          <w:rStyle w:val="VerbatimChar"/>
        </w:rPr>
        <w:t>##        V32</w:t>
      </w:r>
      <w:r>
        <w:br/>
      </w:r>
      <w:r>
        <w:rPr>
          <w:rStyle w:val="VerbatimChar"/>
        </w:rPr>
        <w:t>## 106 0.1405</w:t>
      </w:r>
    </w:p>
    <w:p w:rsidR="00B735EC" w:rsidRDefault="00B735EC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(trainingData, </w:t>
      </w:r>
      <w:r>
        <w:rPr>
          <w:rStyle w:val="DataTypeTok"/>
        </w:rPr>
        <w:t>select=</w:t>
      </w:r>
      <w:r>
        <w:rPr>
          <w:rStyle w:val="NormalTok"/>
        </w:rPr>
        <w:t>-V2)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(trainingData$V2)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(y)</w:t>
      </w:r>
    </w:p>
    <w:p w:rsidR="00B735EC" w:rsidRDefault="00B735EC">
      <w:pPr>
        <w:pStyle w:val="SourceCode"/>
      </w:pPr>
      <w:r>
        <w:rPr>
          <w:rStyle w:val="VerbatimChar"/>
        </w:rPr>
        <w:t>## [1] 0 1 0 1 0 1</w:t>
      </w:r>
      <w:r>
        <w:br/>
      </w:r>
      <w:r>
        <w:rPr>
          <w:rStyle w:val="VerbatimChar"/>
        </w:rPr>
        <w:t>## Levels: 0 1</w:t>
      </w:r>
    </w:p>
    <w:p w:rsidR="00B735EC" w:rsidRDefault="00B735EC">
      <w:pPr>
        <w:pStyle w:val="SourceCode"/>
      </w:pPr>
      <w:r>
        <w:rPr>
          <w:rStyle w:val="NormalTok"/>
        </w:rPr>
        <w:t>svm_model1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(x,y)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(svm_model1)</w:t>
      </w:r>
    </w:p>
    <w:p w:rsidR="00B735EC" w:rsidRDefault="00B735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svm.default(x = x, y =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0.03333333333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( 52 52 )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:rsidR="00B735EC" w:rsidRDefault="00B735EC">
      <w:pPr>
        <w:pStyle w:val="SourceCode"/>
      </w:pPr>
      <w:r>
        <w:rPr>
          <w:rStyle w:val="NormalTok"/>
        </w:rPr>
        <w:t>xTest &lt;-</w:t>
      </w:r>
      <w:r>
        <w:rPr>
          <w:rStyle w:val="KeywordTok"/>
        </w:rPr>
        <w:t>subset</w:t>
      </w:r>
      <w:r>
        <w:rPr>
          <w:rStyle w:val="NormalTok"/>
        </w:rPr>
        <w:t xml:space="preserve">(testingData,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(-V2,-result))</w:t>
      </w:r>
      <w:r>
        <w:br/>
      </w:r>
      <w:r>
        <w:rPr>
          <w:rStyle w:val="NormalTok"/>
        </w:rPr>
        <w:t>yTest &lt;-</w:t>
      </w:r>
      <w:r>
        <w:rPr>
          <w:rStyle w:val="StringTok"/>
        </w:rPr>
        <w:t xml:space="preserve"> </w:t>
      </w:r>
      <w:r>
        <w:rPr>
          <w:rStyle w:val="NormalTok"/>
        </w:rPr>
        <w:t>testingData$V2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(svm_model1,xTest)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(pred,yTest)</w:t>
      </w:r>
    </w:p>
    <w:p w:rsidR="00B735EC" w:rsidRDefault="00B735EC">
      <w:pPr>
        <w:pStyle w:val="SourceCode"/>
      </w:pPr>
      <w:r>
        <w:rPr>
          <w:rStyle w:val="VerbatimChar"/>
        </w:rPr>
        <w:t>##     yTest</w:t>
      </w:r>
      <w:r>
        <w:br/>
      </w:r>
      <w:r>
        <w:rPr>
          <w:rStyle w:val="VerbatimChar"/>
        </w:rPr>
        <w:t>## pred  0  1</w:t>
      </w:r>
      <w:r>
        <w:br/>
      </w:r>
      <w:r>
        <w:rPr>
          <w:rStyle w:val="VerbatimChar"/>
        </w:rPr>
        <w:t>##    0 78  2</w:t>
      </w:r>
      <w:r>
        <w:br/>
      </w:r>
      <w:r>
        <w:rPr>
          <w:rStyle w:val="VerbatimChar"/>
        </w:rPr>
        <w:t>##    1  0 34</w:t>
      </w:r>
    </w:p>
    <w:p w:rsidR="00B735EC" w:rsidRDefault="00B735EC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/(</w:t>
      </w:r>
      <w:r>
        <w:rPr>
          <w:rStyle w:val="DecValTok"/>
        </w:rPr>
        <w:t>2+78+34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B735EC" w:rsidRDefault="00B735EC">
      <w:pPr>
        <w:pStyle w:val="SourceCode"/>
      </w:pPr>
      <w:r>
        <w:rPr>
          <w:rStyle w:val="VerbatimChar"/>
        </w:rPr>
        <w:t>## [1] 0.01754385965</w:t>
      </w:r>
    </w:p>
    <w:p w:rsidR="00B735EC" w:rsidRDefault="00B735EC">
      <w:pPr>
        <w:pStyle w:val="SourceCode"/>
      </w:pPr>
      <w:r>
        <w:rPr>
          <w:rStyle w:val="NormalTok"/>
        </w:rPr>
        <w:t>svm_tune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(svm, </w:t>
      </w:r>
      <w:r>
        <w:rPr>
          <w:rStyle w:val="DataTypeTok"/>
        </w:rPr>
        <w:t>train.x=</w:t>
      </w:r>
      <w:r>
        <w:rPr>
          <w:rStyle w:val="NormalTok"/>
        </w:rPr>
        <w:t xml:space="preserve">x, </w:t>
      </w:r>
      <w:r>
        <w:rPr>
          <w:rStyle w:val="DataTypeTok"/>
        </w:rPr>
        <w:t>train.y=</w:t>
      </w:r>
      <w:r>
        <w:rPr>
          <w:rStyle w:val="NormalTok"/>
        </w:rPr>
        <w:t xml:space="preserve">y,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ranges=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DecValTok"/>
        </w:rPr>
        <w:t>10</w:t>
      </w:r>
      <w:r>
        <w:rPr>
          <w:rStyle w:val="NormalTok"/>
        </w:rPr>
        <w:t>^(-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gamma=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(svm_tune)</w:t>
      </w:r>
    </w:p>
    <w:p w:rsidR="00B735EC" w:rsidRDefault="00B735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gamma</w:t>
      </w:r>
      <w:r>
        <w:br/>
      </w:r>
      <w:r>
        <w:rPr>
          <w:rStyle w:val="VerbatimChar"/>
        </w:rPr>
        <w:t>##    10  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0.1692270531</w:t>
      </w:r>
    </w:p>
    <w:p w:rsidR="00B735EC" w:rsidRDefault="00B735EC">
      <w:pPr>
        <w:pStyle w:val="SourceCode"/>
      </w:pPr>
      <w:r>
        <w:rPr>
          <w:rStyle w:val="NormalTok"/>
        </w:rPr>
        <w:t>svm_model_after_tune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(V2)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trainingData, 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DecValTok"/>
        </w:rPr>
        <w:t>10</w:t>
      </w:r>
      <w:r>
        <w:rPr>
          <w:rStyle w:val="NormalTok"/>
        </w:rPr>
        <w:t>^(-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gamma=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(svm_model_after_tune)</w:t>
      </w:r>
    </w:p>
    <w:p w:rsidR="00B735EC" w:rsidRDefault="00B735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as.factor(V2) ~ ., data = trainingData, kernel = "radial", </w:t>
      </w:r>
      <w:r>
        <w:br/>
      </w:r>
      <w:r>
        <w:rPr>
          <w:rStyle w:val="VerbatimChar"/>
        </w:rPr>
        <w:t>##     cost = 10^(-1:1), gamma = 0.01)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0.1 1 10 </w:t>
      </w:r>
      <w:r>
        <w:br/>
      </w:r>
      <w:r>
        <w:rPr>
          <w:rStyle w:val="VerbatimChar"/>
        </w:rPr>
        <w:t xml:space="preserve">##       gamma:  0.01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( 104 106 )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:rsidR="00B735EC" w:rsidRDefault="00B735EC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(svm_model_after_tune,xTest)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(pred,yTest)</w:t>
      </w:r>
    </w:p>
    <w:p w:rsidR="00B735EC" w:rsidRDefault="00B735EC">
      <w:pPr>
        <w:pStyle w:val="SourceCode"/>
      </w:pPr>
      <w:r>
        <w:rPr>
          <w:rStyle w:val="VerbatimChar"/>
        </w:rPr>
        <w:t>##     yTest</w:t>
      </w:r>
      <w:r>
        <w:br/>
      </w:r>
      <w:r>
        <w:rPr>
          <w:rStyle w:val="VerbatimChar"/>
        </w:rPr>
        <w:t>## pred  0  1</w:t>
      </w:r>
      <w:r>
        <w:br/>
      </w:r>
      <w:r>
        <w:rPr>
          <w:rStyle w:val="VerbatimChar"/>
        </w:rPr>
        <w:t>##    0 78  4</w:t>
      </w:r>
      <w:r>
        <w:br/>
      </w:r>
      <w:r>
        <w:rPr>
          <w:rStyle w:val="VerbatimChar"/>
        </w:rPr>
        <w:t>##    1  0 32</w:t>
      </w:r>
    </w:p>
    <w:p w:rsidR="00B735EC" w:rsidRDefault="00B735EC">
      <w:pPr>
        <w:pStyle w:val="SourceCode"/>
      </w:pPr>
      <w:r>
        <w:rPr>
          <w:rStyle w:val="NormalTok"/>
        </w:rPr>
        <w:t>## Tuning made it slightly worse; still better than Neural Net</w:t>
      </w:r>
    </w:p>
    <w:sectPr w:rsidR="00B735EC" w:rsidSect="00EF42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5EC" w:rsidRDefault="00B735EC" w:rsidP="00EF421B">
      <w:pPr>
        <w:spacing w:after="0"/>
      </w:pPr>
      <w:r>
        <w:separator/>
      </w:r>
    </w:p>
  </w:endnote>
  <w:endnote w:type="continuationSeparator" w:id="0">
    <w:p w:rsidR="00B735EC" w:rsidRDefault="00B735EC" w:rsidP="00EF42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5EC" w:rsidRDefault="00B735EC">
      <w:r>
        <w:separator/>
      </w:r>
    </w:p>
  </w:footnote>
  <w:footnote w:type="continuationSeparator" w:id="0">
    <w:p w:rsidR="00B735EC" w:rsidRDefault="00B735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F784F8D8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075A29"/>
    <w:rsid w:val="00105D3D"/>
    <w:rsid w:val="00105EA4"/>
    <w:rsid w:val="001E2AE4"/>
    <w:rsid w:val="00275D66"/>
    <w:rsid w:val="003676DF"/>
    <w:rsid w:val="00376996"/>
    <w:rsid w:val="0049035B"/>
    <w:rsid w:val="004E29B3"/>
    <w:rsid w:val="00577B34"/>
    <w:rsid w:val="00590D07"/>
    <w:rsid w:val="005954E8"/>
    <w:rsid w:val="00784D58"/>
    <w:rsid w:val="008D6863"/>
    <w:rsid w:val="009121CD"/>
    <w:rsid w:val="00AC1732"/>
    <w:rsid w:val="00AF65BE"/>
    <w:rsid w:val="00B735EC"/>
    <w:rsid w:val="00B86B75"/>
    <w:rsid w:val="00BC48D5"/>
    <w:rsid w:val="00C36279"/>
    <w:rsid w:val="00D929EC"/>
    <w:rsid w:val="00E315A3"/>
    <w:rsid w:val="00EF421B"/>
    <w:rsid w:val="00FA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F421B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EF421B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EF421B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EF421B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EF421B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EF421B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EF421B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7B3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77B3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77B3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77B3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77B3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77B34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EF421B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EF421B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EF421B"/>
  </w:style>
  <w:style w:type="paragraph" w:customStyle="1" w:styleId="Compact">
    <w:name w:val="Compact"/>
    <w:basedOn w:val="BodyText"/>
    <w:uiPriority w:val="99"/>
    <w:rsid w:val="00EF421B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EF421B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577B34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EF421B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77B34"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EF421B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EF421B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577B34"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EF421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EF421B"/>
  </w:style>
  <w:style w:type="paragraph" w:styleId="BlockText">
    <w:name w:val="Block Text"/>
    <w:basedOn w:val="BodyText"/>
    <w:next w:val="BodyText"/>
    <w:uiPriority w:val="99"/>
    <w:rsid w:val="00EF421B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EF421B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77B34"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EF421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EF421B"/>
  </w:style>
  <w:style w:type="paragraph" w:styleId="Caption">
    <w:name w:val="caption"/>
    <w:basedOn w:val="Normal"/>
    <w:link w:val="BodyTextChar"/>
    <w:uiPriority w:val="99"/>
    <w:qFormat/>
    <w:rsid w:val="00EF421B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EF421B"/>
    <w:pPr>
      <w:keepNext/>
    </w:pPr>
  </w:style>
  <w:style w:type="paragraph" w:customStyle="1" w:styleId="ImageCaption">
    <w:name w:val="Image Caption"/>
    <w:basedOn w:val="Caption"/>
    <w:uiPriority w:val="99"/>
    <w:rsid w:val="00EF421B"/>
  </w:style>
  <w:style w:type="paragraph" w:customStyle="1" w:styleId="Figure">
    <w:name w:val="Figure"/>
    <w:basedOn w:val="Normal"/>
    <w:uiPriority w:val="99"/>
    <w:rsid w:val="00EF421B"/>
  </w:style>
  <w:style w:type="paragraph" w:customStyle="1" w:styleId="FigurewithCaption">
    <w:name w:val="Figure with Caption"/>
    <w:basedOn w:val="Figure"/>
    <w:uiPriority w:val="99"/>
    <w:rsid w:val="00EF421B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EF421B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EF421B"/>
    <w:rPr>
      <w:vertAlign w:val="superscript"/>
    </w:rPr>
  </w:style>
  <w:style w:type="character" w:styleId="Hyperlink">
    <w:name w:val="Hyperlink"/>
    <w:basedOn w:val="BodyTextChar"/>
    <w:uiPriority w:val="99"/>
    <w:rsid w:val="00EF421B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EF421B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EF421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EF421B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EF421B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EF421B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EF421B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EF421B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EF421B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EF421B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EF421B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EF421B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EF421B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EF421B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EF421B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EF421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EF421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EF421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EF421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EF421B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EF421B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EF421B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EF421B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EF421B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EF421B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EF421B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EF421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EF421B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EF421B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EF421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EF421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EF421B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EF421B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EF421B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5</Pages>
  <Words>707</Words>
  <Characters>4031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breastCancer2.r</dc:title>
  <dc:subject/>
  <dc:creator>Tony</dc:creator>
  <cp:keywords/>
  <dc:description/>
  <cp:lastModifiedBy>Tony</cp:lastModifiedBy>
  <cp:revision>2</cp:revision>
  <dcterms:created xsi:type="dcterms:W3CDTF">2018-09-12T04:54:00Z</dcterms:created>
  <dcterms:modified xsi:type="dcterms:W3CDTF">2018-09-12T04:54:00Z</dcterms:modified>
</cp:coreProperties>
</file>